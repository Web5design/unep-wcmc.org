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013B" w:rsidRDefault="006F4329" w:rsidP="006F4329">
      <w:pPr>
        <w:pStyle w:val="Heading1"/>
      </w:pPr>
      <w:r>
        <w:t xml:space="preserve">UNEP-WCMC Website </w:t>
      </w:r>
      <w:r w:rsidR="008A78B1">
        <w:t>redevelopment</w:t>
      </w:r>
    </w:p>
    <w:p w:rsidR="006F4329" w:rsidRDefault="008E4900" w:rsidP="006F4329">
      <w:pPr>
        <w:pStyle w:val="Heading2"/>
      </w:pPr>
      <w:r>
        <w:t>S</w:t>
      </w:r>
      <w:r w:rsidR="006F4329">
        <w:t>taff profile template</w:t>
      </w:r>
    </w:p>
    <w:tbl>
      <w:tblPr>
        <w:tblStyle w:val="TableGrid"/>
        <w:tblW w:w="5000" w:type="pct"/>
        <w:tblLook w:val="04A0"/>
      </w:tblPr>
      <w:tblGrid>
        <w:gridCol w:w="8516"/>
      </w:tblGrid>
      <w:tr w:rsidR="008E4900" w:rsidTr="008E4900">
        <w:tc>
          <w:tcPr>
            <w:tcW w:w="5000" w:type="pct"/>
          </w:tcPr>
          <w:p w:rsidR="00241145" w:rsidRDefault="008E4900" w:rsidP="008E4900">
            <w:r>
              <w:t>Name</w:t>
            </w:r>
            <w:r w:rsidR="00241145">
              <w:t>:</w:t>
            </w:r>
            <w:r w:rsidR="004025CB">
              <w:t xml:space="preserve"> Camellia</w:t>
            </w:r>
            <w:r w:rsidR="00520B18">
              <w:t xml:space="preserve"> Williams</w:t>
            </w:r>
          </w:p>
          <w:p w:rsidR="008E4900" w:rsidRDefault="008E4900" w:rsidP="008E4900">
            <w:r>
              <w:t xml:space="preserve"> </w:t>
            </w:r>
          </w:p>
          <w:p w:rsidR="008E4900" w:rsidRDefault="008E4900" w:rsidP="008E4900"/>
        </w:tc>
      </w:tr>
      <w:tr w:rsidR="008E4900" w:rsidTr="008E4900">
        <w:tc>
          <w:tcPr>
            <w:tcW w:w="5000" w:type="pct"/>
          </w:tcPr>
          <w:p w:rsidR="008E4900" w:rsidRDefault="008E4900" w:rsidP="008E4900">
            <w:r>
              <w:t>Position</w:t>
            </w:r>
            <w:r w:rsidR="00241145">
              <w:t>:</w:t>
            </w:r>
            <w:r w:rsidR="004025CB">
              <w:t xml:space="preserve"> </w:t>
            </w:r>
            <w:r w:rsidR="00520B18">
              <w:t>Communications Assistant</w:t>
            </w:r>
          </w:p>
          <w:p w:rsidR="008E4900" w:rsidRDefault="008E4900" w:rsidP="008E4900"/>
          <w:p w:rsidR="00241145" w:rsidRDefault="00241145" w:rsidP="008E4900"/>
        </w:tc>
      </w:tr>
      <w:tr w:rsidR="008E4900" w:rsidTr="008E4900">
        <w:tc>
          <w:tcPr>
            <w:tcW w:w="5000" w:type="pct"/>
          </w:tcPr>
          <w:p w:rsidR="008E4900" w:rsidRDefault="008E4900" w:rsidP="008E4900">
            <w:proofErr w:type="spellStart"/>
            <w:r>
              <w:t>Programme</w:t>
            </w:r>
            <w:proofErr w:type="spellEnd"/>
            <w:r w:rsidR="00241145">
              <w:t>:</w:t>
            </w:r>
            <w:r w:rsidR="004025CB">
              <w:t xml:space="preserve"> Directorate</w:t>
            </w:r>
          </w:p>
          <w:p w:rsidR="008E4900" w:rsidRDefault="008E4900" w:rsidP="008E4900"/>
          <w:p w:rsidR="00241145" w:rsidRDefault="00241145" w:rsidP="008E4900"/>
        </w:tc>
      </w:tr>
      <w:tr w:rsidR="008E4900" w:rsidTr="00FE1EE2">
        <w:trPr>
          <w:trHeight w:hRule="exact" w:val="2268"/>
        </w:trPr>
        <w:tc>
          <w:tcPr>
            <w:tcW w:w="5000" w:type="pct"/>
          </w:tcPr>
          <w:p w:rsidR="008E4900" w:rsidRDefault="008E4900" w:rsidP="008E4900">
            <w:r>
              <w:t xml:space="preserve">Role </w:t>
            </w:r>
            <w:r w:rsidR="00241145">
              <w:t xml:space="preserve">at UNEP-WCMC (max </w:t>
            </w:r>
            <w:r w:rsidR="00BE5B47">
              <w:t>75</w:t>
            </w:r>
            <w:r w:rsidR="00241145">
              <w:t xml:space="preserve"> words</w:t>
            </w:r>
            <w:r w:rsidR="00EC2D81">
              <w:t>, written in third person</w:t>
            </w:r>
            <w:r>
              <w:t>)</w:t>
            </w:r>
            <w:r w:rsidR="00241145">
              <w:t>:</w:t>
            </w:r>
          </w:p>
          <w:p w:rsidR="008E4900" w:rsidRDefault="004025CB" w:rsidP="00BE5B47">
            <w:r>
              <w:t xml:space="preserve">Camellia’s role in the Directorate is to support the </w:t>
            </w:r>
            <w:r w:rsidR="00BE5B47">
              <w:t xml:space="preserve">internal and external </w:t>
            </w:r>
            <w:r>
              <w:t>communication of the Centre’s activities via a range of media</w:t>
            </w:r>
            <w:r w:rsidR="00BE5B47">
              <w:t>. She is building on and developing new internal communication processes to gather information. Camellia is responsible for a range of tasks including copywriting, proofreading and the development and management of website content. She also helps develop and implement clear and consistent UNEP-WCMC branding.</w:t>
            </w:r>
          </w:p>
        </w:tc>
      </w:tr>
      <w:tr w:rsidR="008E4900" w:rsidTr="00FE1EE2">
        <w:trPr>
          <w:trHeight w:hRule="exact" w:val="2268"/>
        </w:trPr>
        <w:tc>
          <w:tcPr>
            <w:tcW w:w="5000" w:type="pct"/>
          </w:tcPr>
          <w:p w:rsidR="008E4900" w:rsidRDefault="008E4900" w:rsidP="008E4900">
            <w:r>
              <w:t xml:space="preserve">Previous </w:t>
            </w:r>
            <w:r w:rsidR="00241145">
              <w:t xml:space="preserve">experience and expertise (max </w:t>
            </w:r>
            <w:r w:rsidR="00BE5B47">
              <w:t>100</w:t>
            </w:r>
            <w:r w:rsidR="00241145">
              <w:t xml:space="preserve"> words</w:t>
            </w:r>
            <w:r w:rsidR="00EC2D81">
              <w:t>, third person</w:t>
            </w:r>
            <w:r>
              <w:t>)</w:t>
            </w:r>
            <w:r w:rsidR="00241145">
              <w:t>:</w:t>
            </w:r>
          </w:p>
          <w:p w:rsidR="00241145" w:rsidRDefault="004025CB" w:rsidP="008E4900">
            <w:r>
              <w:t xml:space="preserve">Camellia </w:t>
            </w:r>
            <w:r w:rsidRPr="004025CB">
              <w:t xml:space="preserve">has previously worked at the International </w:t>
            </w:r>
            <w:r w:rsidR="007F3308">
              <w:t xml:space="preserve">Union </w:t>
            </w:r>
            <w:r w:rsidRPr="004025CB">
              <w:t>for Conservation of Nature (IUCN) and the Zoological Society of London (ZSL).</w:t>
            </w:r>
            <w:r>
              <w:t xml:space="preserve"> </w:t>
            </w:r>
            <w:r w:rsidR="00BE5B47">
              <w:t xml:space="preserve">At IUCN she assisted with the delivery of the IUCN Global Species </w:t>
            </w:r>
            <w:proofErr w:type="spellStart"/>
            <w:r w:rsidR="00BE5B47">
              <w:t>programme’s</w:t>
            </w:r>
            <w:proofErr w:type="spellEnd"/>
            <w:r w:rsidR="00BE5B47">
              <w:t xml:space="preserve"> communications strategy. She also managed The IUC</w:t>
            </w:r>
            <w:r w:rsidR="005E0D7E">
              <w:t>N Red List of Threatened Species</w:t>
            </w:r>
            <w:r w:rsidR="00BE5B47">
              <w:t xml:space="preserve"> social media. As an intern at ZSL, Camellia wrote detailed information about coral for the ZSL EDGE of Existence website.  </w:t>
            </w:r>
            <w:r w:rsidR="00520B18">
              <w:t xml:space="preserve">She has </w:t>
            </w:r>
            <w:proofErr w:type="gramStart"/>
            <w:r w:rsidR="00520B18">
              <w:t>a</w:t>
            </w:r>
            <w:proofErr w:type="gramEnd"/>
            <w:r w:rsidR="00520B18">
              <w:t xml:space="preserve"> </w:t>
            </w:r>
            <w:proofErr w:type="spellStart"/>
            <w:r w:rsidR="00520B18">
              <w:t>MSc</w:t>
            </w:r>
            <w:proofErr w:type="spellEnd"/>
            <w:r w:rsidR="00520B18">
              <w:t xml:space="preserve"> </w:t>
            </w:r>
            <w:r w:rsidR="00164D55">
              <w:t xml:space="preserve">Conservation and Biodiversity from the University of Exeter and </w:t>
            </w:r>
            <w:r w:rsidR="007F3308">
              <w:t xml:space="preserve">a </w:t>
            </w:r>
            <w:proofErr w:type="spellStart"/>
            <w:r w:rsidR="00164D55">
              <w:t>BSc</w:t>
            </w:r>
            <w:proofErr w:type="spellEnd"/>
            <w:r w:rsidR="00164D55">
              <w:t xml:space="preserve"> Zoology from the University of Glasgow.</w:t>
            </w:r>
          </w:p>
          <w:p w:rsidR="00241145" w:rsidRDefault="00241145" w:rsidP="008E4900"/>
          <w:p w:rsidR="008E4900" w:rsidRDefault="008E4900" w:rsidP="008E4900"/>
        </w:tc>
      </w:tr>
      <w:tr w:rsidR="008E4900" w:rsidTr="00FE1EE2">
        <w:trPr>
          <w:trHeight w:hRule="exact" w:val="5557"/>
        </w:trPr>
        <w:tc>
          <w:tcPr>
            <w:tcW w:w="5000" w:type="pct"/>
          </w:tcPr>
          <w:p w:rsidR="008E4900" w:rsidRDefault="008E4900" w:rsidP="008E4900">
            <w:r>
              <w:t>Relevant projects at UNEP-WCMC</w:t>
            </w:r>
            <w:r w:rsidR="00241145">
              <w:t xml:space="preserve"> (max 3 projects</w:t>
            </w:r>
            <w:r w:rsidR="00EC2D81">
              <w:t>,</w:t>
            </w:r>
            <w:r w:rsidR="00FC1AFA">
              <w:t xml:space="preserve"> max 50 words for each project,</w:t>
            </w:r>
            <w:r w:rsidR="00EC2D81">
              <w:t xml:space="preserve"> third person</w:t>
            </w:r>
            <w:r w:rsidR="00241145">
              <w:t>)</w:t>
            </w:r>
          </w:p>
          <w:p w:rsidR="006E11D3" w:rsidRDefault="006E11D3" w:rsidP="008E4900"/>
          <w:p w:rsidR="00FC1AFA" w:rsidRDefault="00FC1AFA" w:rsidP="008E4900">
            <w:r>
              <w:t>Project title – title of your role in project</w:t>
            </w:r>
          </w:p>
          <w:p w:rsidR="006E11D3" w:rsidRDefault="006E11D3" w:rsidP="008E4900">
            <w:r>
              <w:t xml:space="preserve">A description of your role in the project. </w:t>
            </w:r>
          </w:p>
          <w:p w:rsidR="004025CB" w:rsidRDefault="004025CB" w:rsidP="008E4900"/>
          <w:p w:rsidR="006E11D3" w:rsidRDefault="006E11D3" w:rsidP="008E4900">
            <w:r>
              <w:t xml:space="preserve">WCMC website </w:t>
            </w:r>
            <w:r w:rsidR="00B30159">
              <w:t>– Project assistant</w:t>
            </w:r>
          </w:p>
          <w:p w:rsidR="006E11D3" w:rsidRDefault="006E11D3" w:rsidP="008E4900">
            <w:r>
              <w:t xml:space="preserve">Camellia is working with </w:t>
            </w:r>
            <w:proofErr w:type="spellStart"/>
            <w:r>
              <w:t>programme</w:t>
            </w:r>
            <w:proofErr w:type="spellEnd"/>
            <w:r>
              <w:t xml:space="preserve"> staff to develop content for the new WCMC website. </w:t>
            </w:r>
            <w:r w:rsidR="00520B18">
              <w:t>This includes writing and editing text, sourcing images and adding links to other resources.</w:t>
            </w:r>
          </w:p>
          <w:p w:rsidR="00B30159" w:rsidRDefault="00B30159" w:rsidP="008E4900"/>
          <w:p w:rsidR="00B30159" w:rsidRDefault="00B30159" w:rsidP="008E4900"/>
          <w:p w:rsidR="00B30159" w:rsidRDefault="00B30159" w:rsidP="008E4900"/>
          <w:p w:rsidR="00241145" w:rsidRDefault="00241145" w:rsidP="008E4900"/>
          <w:p w:rsidR="008E4900" w:rsidRDefault="008E4900" w:rsidP="008E4900"/>
        </w:tc>
      </w:tr>
    </w:tbl>
    <w:p w:rsidR="001938C4" w:rsidRPr="006F4329" w:rsidRDefault="001938C4" w:rsidP="006F4329"/>
    <w:sectPr w:rsidR="001938C4" w:rsidRPr="006F4329" w:rsidSect="0010045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attachedTemplate r:id="rId1"/>
  <w:defaultTabStop w:val="720"/>
  <w:characterSpacingControl w:val="doNotCompress"/>
  <w:compat>
    <w:useFELayout/>
  </w:compat>
  <w:rsids>
    <w:rsidRoot w:val="006F4329"/>
    <w:rsid w:val="00000489"/>
    <w:rsid w:val="0009723D"/>
    <w:rsid w:val="000A708D"/>
    <w:rsid w:val="0010045F"/>
    <w:rsid w:val="001267E1"/>
    <w:rsid w:val="00155254"/>
    <w:rsid w:val="00164D55"/>
    <w:rsid w:val="001938C4"/>
    <w:rsid w:val="001A54C6"/>
    <w:rsid w:val="001C437E"/>
    <w:rsid w:val="00211EAD"/>
    <w:rsid w:val="00241145"/>
    <w:rsid w:val="002878AB"/>
    <w:rsid w:val="00367E0D"/>
    <w:rsid w:val="00377504"/>
    <w:rsid w:val="003E25EA"/>
    <w:rsid w:val="004025CB"/>
    <w:rsid w:val="0042518F"/>
    <w:rsid w:val="00425A88"/>
    <w:rsid w:val="004A013B"/>
    <w:rsid w:val="004C4656"/>
    <w:rsid w:val="00520B18"/>
    <w:rsid w:val="00540CA3"/>
    <w:rsid w:val="00565A81"/>
    <w:rsid w:val="00591046"/>
    <w:rsid w:val="005A3E29"/>
    <w:rsid w:val="005E0D7E"/>
    <w:rsid w:val="005F396B"/>
    <w:rsid w:val="006E11D3"/>
    <w:rsid w:val="006F4329"/>
    <w:rsid w:val="00707E12"/>
    <w:rsid w:val="007110A6"/>
    <w:rsid w:val="007340BD"/>
    <w:rsid w:val="00752FFA"/>
    <w:rsid w:val="007F3308"/>
    <w:rsid w:val="008055F6"/>
    <w:rsid w:val="008923EA"/>
    <w:rsid w:val="008A78B1"/>
    <w:rsid w:val="008B4E56"/>
    <w:rsid w:val="008E4900"/>
    <w:rsid w:val="00961C1F"/>
    <w:rsid w:val="00992416"/>
    <w:rsid w:val="0099573D"/>
    <w:rsid w:val="009C0B88"/>
    <w:rsid w:val="00A67CE4"/>
    <w:rsid w:val="00A75165"/>
    <w:rsid w:val="00B30159"/>
    <w:rsid w:val="00B46816"/>
    <w:rsid w:val="00B909AB"/>
    <w:rsid w:val="00BC7612"/>
    <w:rsid w:val="00BE5B47"/>
    <w:rsid w:val="00D50AE1"/>
    <w:rsid w:val="00D5251E"/>
    <w:rsid w:val="00D567A9"/>
    <w:rsid w:val="00DA3B78"/>
    <w:rsid w:val="00E6000B"/>
    <w:rsid w:val="00EC2D81"/>
    <w:rsid w:val="00FC1AFA"/>
    <w:rsid w:val="00FE1E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7504"/>
    <w:rPr>
      <w:rFonts w:ascii="Constantia" w:hAnsi="Constanti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432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5A8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5A8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055F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25A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5A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5A88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25A8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425A8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5A8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5A8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5A8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5A88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8055F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6F43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8E49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ophieh\AppData\Roaming\Microsoft\Templates\documen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 template</Template>
  <TotalTime>25</TotalTime>
  <Pages>2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Sophie Higman</dc:creator>
  <cp:lastModifiedBy>CamelliaW</cp:lastModifiedBy>
  <cp:revision>4</cp:revision>
  <dcterms:created xsi:type="dcterms:W3CDTF">2013-11-26T10:24:00Z</dcterms:created>
  <dcterms:modified xsi:type="dcterms:W3CDTF">2013-11-26T11:02:00Z</dcterms:modified>
</cp:coreProperties>
</file>